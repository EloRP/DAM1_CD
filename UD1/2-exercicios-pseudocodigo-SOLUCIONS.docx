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1)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Facer un programa en pseudocódigo que mostre o seguinte texto: “¡Hola mundo!”.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2)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Escribir o pseudocódigo que a partir dun número ingresado diga si é maior, menor o igual a 9.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Algoritmo comparar_numero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Leer numero;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Si numero == 9 Entonces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Escribir "el numero es igual a 9";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SiNo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Si numero &lt; 9 Entonces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ab/>
        <w:t>Escribir "numero menor que 9";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SiNo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ab/>
        <w:t>Escribir "numero mayor que 9";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Fin Si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Fin Si</w:t>
      </w:r>
    </w:p>
    <w:p>
      <w:pPr>
        <w:pStyle w:val="ListParagraph"/>
        <w:spacing w:lineRule="auto" w:line="240" w:beforeAutospacing="1" w:afterAutospacing="1"/>
        <w:ind w:left="284" w:hanging="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FinAlgoritmo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3)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Crear o pseudocódigo que a partir dun número ingresado diga si é par ou impar.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Algoritmo par_impar</w:t>
        <w:tab/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Leer numero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Si numero mod 2 == 0 Entonces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Escribir  "numero es par"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SiNo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Escribir "numero es impar"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FinSi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FinAlgoritmo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4)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Realizar o pseudocódigo que permita ingresar dous números y devolva o resultado da suma de ambos.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5)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  Escribir o pseudocódigo que sume todos os números pares entre 2 e 100.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Algoritmo suma_pares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suma&lt;-0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Para i&lt;-2 Hasta 100 Con Paso 2 Hacer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suma&lt;-suma+i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Fin Para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Escribir Concatenar("total de la suma = " , ConvertirATexto(suma))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FinAlgoritmo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b/>
          <w:b/>
          <w:bCs/>
          <w:color w:val="3366FF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b/>
          <w:bCs/>
          <w:color w:val="3366FF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rPr>
          <w:rFonts w:ascii="Courier New" w:hAnsi="Courier New" w:eastAsia="Times New Roman" w:cs="Courier New"/>
          <w:b/>
          <w:b/>
          <w:bCs/>
          <w:color w:val="3366FF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b/>
          <w:bCs/>
          <w:color w:val="3366FF"/>
          <w:kern w:val="0"/>
          <w:sz w:val="20"/>
          <w:szCs w:val="20"/>
          <w:lang w:eastAsia="gl-ES"/>
          <w14:ligatures w14:val="none"/>
        </w:rPr>
      </w:r>
      <w:r>
        <w:br w:type="page"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6)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Escribir o pseudocódigo que permita ingresar un número e mostre en pantalla todos os divisores do mesmo.</w:t>
      </w:r>
    </w:p>
    <w:p>
      <w:pPr>
        <w:pStyle w:val="Normal"/>
        <w:spacing w:lineRule="auto" w:line="240" w:before="0" w:after="0"/>
        <w:ind w:left="590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Algoritmo divisores</w:t>
      </w:r>
    </w:p>
    <w:p>
      <w:pPr>
        <w:pStyle w:val="Normal"/>
        <w:spacing w:lineRule="auto" w:line="240" w:before="0" w:after="0"/>
        <w:ind w:left="590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Leer numero</w:t>
      </w:r>
    </w:p>
    <w:p>
      <w:pPr>
        <w:pStyle w:val="Normal"/>
        <w:spacing w:lineRule="auto" w:line="240" w:before="0" w:after="0"/>
        <w:ind w:left="590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Para i&lt;-2 Hasta numero-1 Con Paso 1 Hacer</w:t>
      </w:r>
    </w:p>
    <w:p>
      <w:pPr>
        <w:pStyle w:val="Normal"/>
        <w:spacing w:lineRule="auto" w:line="240" w:before="0" w:after="0"/>
        <w:ind w:left="590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Si numero mod i == 0 Entonces</w:t>
      </w:r>
    </w:p>
    <w:p>
      <w:pPr>
        <w:pStyle w:val="Normal"/>
        <w:spacing w:lineRule="auto" w:line="240" w:before="0" w:after="0"/>
        <w:ind w:left="590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ab/>
        <w:t>Escribir Concatenar("El numero es divisible por " , ConvertirATexto(i))</w:t>
      </w:r>
    </w:p>
    <w:p>
      <w:pPr>
        <w:pStyle w:val="Normal"/>
        <w:spacing w:lineRule="auto" w:line="240" w:before="0" w:after="0"/>
        <w:ind w:left="590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Fin Si</w:t>
      </w:r>
    </w:p>
    <w:p>
      <w:pPr>
        <w:pStyle w:val="Normal"/>
        <w:spacing w:lineRule="auto" w:line="240" w:before="0" w:after="0"/>
        <w:ind w:left="590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Fin Para</w:t>
      </w:r>
    </w:p>
    <w:p>
      <w:pPr>
        <w:pStyle w:val="Normal"/>
        <w:spacing w:lineRule="auto" w:line="240" w:before="0" w:after="0"/>
        <w:ind w:left="590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FinAlgoritmo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7)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Determinar si un alumno aproba ou suspende un curso, sabendo que aprobará se o seu promedio de tres cualificacións é maior o igual a 4.0; suspenda en caso contrario. Deberá permitir ingresar as tres cualificacións e logo calcular seu promedio.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Algoritmo promedio_notas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suma&lt;-0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Para i&lt;-1 Hasta 3 Con Paso 1 Hacer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Escribir "Introduce nota"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Leer nota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suma&lt;-suma+nota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Fin Para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promedio&lt;-suma/3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Si promedio &gt;= 4 Entonces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Escribir "alumno aprobado"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SiNo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Escribir "alumno suspenso"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Fin Si</w:t>
        <w:tab/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FinAlgoritmo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8)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Crear un programa que permita ingresar un nome e unha cantidade numérica para que así despois o programa escriba este nome tantas veces como a cantidade ingresada. Utilizar a función MIENTRAS.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kern w:val="0"/>
          <w:sz w:val="20"/>
          <w:szCs w:val="20"/>
          <w:lang w:eastAsia="gl-ES"/>
          <w14:ligatures w14:val="none"/>
        </w:rPr>
        <w:t>Algoritmo escribir_nombre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kern w:val="0"/>
          <w:sz w:val="20"/>
          <w:szCs w:val="20"/>
          <w:lang w:eastAsia="gl-ES"/>
          <w14:ligatures w14:val="none"/>
        </w:rPr>
        <w:tab/>
        <w:t>Leer nombre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kern w:val="0"/>
          <w:sz w:val="20"/>
          <w:szCs w:val="20"/>
          <w:lang w:eastAsia="gl-ES"/>
          <w14:ligatures w14:val="none"/>
        </w:rPr>
        <w:tab/>
        <w:t>Leer cantidad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kern w:val="0"/>
          <w:sz w:val="20"/>
          <w:szCs w:val="20"/>
          <w:lang w:eastAsia="gl-ES"/>
          <w14:ligatures w14:val="none"/>
        </w:rPr>
        <w:tab/>
        <w:t>Mientras cantidad &lt;&gt; 0 Hacer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Escribir nombre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cantidad&lt;-cantidad-1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kern w:val="0"/>
          <w:sz w:val="20"/>
          <w:szCs w:val="20"/>
          <w:lang w:eastAsia="gl-ES"/>
          <w14:ligatures w14:val="none"/>
        </w:rPr>
        <w:tab/>
        <w:t>Fin Mientras</w:t>
      </w:r>
    </w:p>
    <w:p>
      <w:pPr>
        <w:pStyle w:val="Normal"/>
        <w:spacing w:lineRule="auto" w:line="240" w:before="0" w:after="0"/>
        <w:ind w:left="284" w:hanging="295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kern w:val="0"/>
          <w:sz w:val="20"/>
          <w:szCs w:val="20"/>
          <w:lang w:eastAsia="gl-ES"/>
          <w14:ligatures w14:val="none"/>
        </w:rPr>
        <w:t>FinAlgoritmo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9)</w:t>
      </w:r>
      <w:r>
        <w:rPr>
          <w:rFonts w:eastAsia="Times New Roman" w:cs="Times New Roman" w:ascii="Times New Roman" w:hAnsi="Times New Roman"/>
          <w:color w:val="3366FF"/>
          <w:kern w:val="0"/>
          <w:sz w:val="24"/>
          <w:szCs w:val="24"/>
          <w:lang w:eastAsia="gl-ES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Escribir un programa que permita sumar todos os números naturais comprendidos entre 1 e 50 utilizando a función REPETIR.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Algoritmo sin_titulo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total&lt;-0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i&lt;- 1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Repetir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>total&lt;-total + i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>i&lt;-i+1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Hasta Que i&gt;50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Escribir total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FinAlgoritmo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10)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Deseñar un algoritmo que pida por teclado tres números; se o primeiro é negativo, debe imprimir a multiplicación dos tres e si non o é , imprimirá a suma.</w:t>
      </w:r>
    </w:p>
    <w:p>
      <w:pPr>
        <w:pStyle w:val="Normal"/>
        <w:spacing w:lineRule="auto" w:line="240" w:beforeAutospacing="1" w:afterAutospacing="1"/>
        <w:ind w:left="284" w:hanging="295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color w:val="FF0000"/>
          <w:kern w:val="0"/>
          <w:sz w:val="20"/>
          <w:szCs w:val="20"/>
          <w:lang w:eastAsia="gl-ES"/>
          <w14:ligatures w14:val="none"/>
        </w:rPr>
        <w:t>Este quero velo en clase (bucle para pedir datos e uso de bandeira)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 xml:space="preserve">11)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Definir un organigrama que determine si un número ingresado é primo ou non. (Un número é primo si é divisible soamente por 1 e por si mesmo).</w:t>
      </w:r>
    </w:p>
    <w:p>
      <w:pPr>
        <w:pStyle w:val="Normal"/>
        <w:spacing w:before="0" w:after="0"/>
        <w:ind w:left="284" w:hanging="295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  <w:t>Algoritmo numero_primo</w:t>
      </w:r>
    </w:p>
    <w:p>
      <w:pPr>
        <w:pStyle w:val="Normal"/>
        <w:spacing w:before="0" w:after="0"/>
        <w:ind w:left="284" w:hanging="295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Leer numero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Si numero mod 2 &lt;&gt; 0  Entonces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>i&lt;-3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>j&lt;-1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/* </w:t>
      </w:r>
      <w:r>
        <w:rPr>
          <w:rFonts w:eastAsia="Times New Roman" w:cs="Times New Roman" w:ascii="Times New Roman" w:hAnsi="Times New Roman"/>
          <w:color w:val="FF0000"/>
          <w:kern w:val="0"/>
          <w:sz w:val="24"/>
          <w:szCs w:val="24"/>
          <w:lang w:eastAsia="gl-ES"/>
          <w14:ligatures w14:val="none"/>
        </w:rPr>
        <w:t xml:space="preserve">Esto lo podemos discutir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*/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>Mientras (i&lt;numero/2) y (numero mod i &lt;&gt; 0) y ( i * i &lt;= numero) Hacer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ab/>
        <w:t>i&lt;-i+2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ab/>
        <w:t>j&lt;-j+1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ab/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>Fin Mientras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>Si numero mod i &lt;&gt; 0  Entonces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ab/>
        <w:t>Escribir "el numero es primo "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 xml:space="preserve">sino 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ab/>
        <w:t>Escribir Concatenar("el numero es multiplo de " , ConvertirATexto(i))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>FinSi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SiNo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ab/>
        <w:t>Escribir "el numero es multiplo de 2"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Fin Si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ab/>
        <w:t>Escribir Concatenar("numero de vueltas " , ConvertirATexto(j))</w:t>
      </w:r>
    </w:p>
    <w:p>
      <w:pPr>
        <w:pStyle w:val="Normal"/>
        <w:spacing w:lineRule="auto" w:line="240" w:before="0" w:after="0"/>
        <w:ind w:left="284" w:hanging="295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FinAlgoritmo</w:t>
      </w:r>
    </w:p>
    <w:p>
      <w:pPr>
        <w:pStyle w:val="Normal"/>
        <w:ind w:left="284" w:hanging="295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</w:r>
    </w:p>
    <w:p>
      <w:pPr>
        <w:pStyle w:val="Tx1"/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707" w:gutter="0" w:header="0" w:top="993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Slabo 13px">
    <w:charset w:val="00"/>
    <w:family w:val="roman"/>
    <w:pitch w:val="variable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41006223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2E74B5" w:themeFill="accent5" w:themeFillShade="bf" w:val="clear"/>
          <w:vAlign w:val="center"/>
        </w:tcPr>
        <w:p>
          <w:pPr>
            <w:pStyle w:val="Cabecera"/>
            <w:widowControl/>
            <w:numPr>
              <w:ilvl w:val="0"/>
              <w:numId w:val="7"/>
            </w:numPr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>Exercicios Pseudocódigo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2"/>
      <w:numFmt w:val="decimal"/>
      <w:lvlText w:val="%1-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uppressAutoHyphens w:val="true"/>
      <w:spacing w:before="360" w:after="360"/>
      <w:jc w:val="both"/>
      <w:outlineLvl w:val="0"/>
    </w:pPr>
    <w:rPr>
      <w:rFonts w:ascii="Calibri" w:hAnsi="Calibri"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uppressAutoHyphens w:val="true"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lineRule="auto" w:line="240"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eastAsia="gl-ES" w:val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bidi w:val="0"/>
      <w:spacing w:lineRule="auto" w:line="240"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s-ES" w:val="gl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bidi w:val="0"/>
      <w:spacing w:lineRule="auto" w:line="240"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eastAsia="gl-ES" w:val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bidi w:val="0"/>
      <w:spacing w:lineRule="auto" w:line="240"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eastAsia="es-ES" w:val="gl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bidi w:val="0"/>
      <w:spacing w:lineRule="auto" w:line="240" w:before="120" w:after="60"/>
      <w:jc w:val="both"/>
    </w:pPr>
    <w:rPr>
      <w:rFonts w:eastAsia="Times New Roman" w:cs="Times New Roman" w:ascii="Calibri" w:hAnsi="Calibri" w:asciiTheme="minorHAnsi" w:hAnsiTheme="minorHAnsi"/>
      <w:color w:val="auto"/>
      <w:kern w:val="0"/>
      <w:sz w:val="24"/>
      <w:szCs w:val="24"/>
      <w:lang w:eastAsia="gl-ES" w:val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bidi w:val="0"/>
      <w:spacing w:lineRule="auto" w:line="240"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eastAsia="es-ES" w:val="gl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bidi w:val="0"/>
      <w:spacing w:lineRule="auto" w:line="240"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gl-ES" w:val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Actualizar registro del puntero.dotx</Template>
  <TotalTime>108</TotalTime>
  <Application>LibreOffice/7.3.5.2$Windows_X86_64 LibreOffice_project/184fe81b8c8c30d8b5082578aee2fed2ea847c01</Application>
  <AppVersion>15.0000</AppVersion>
  <Pages>3</Pages>
  <Words>533</Words>
  <Characters>2694</Characters>
  <CharactersWithSpaces>3249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2023-10-12T18:35:00Z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2023-10-16T11:27:54Z</dcterms:modified>
  <cp:revision>5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