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1"/>
        <w:numPr>
          <w:ilvl w:val="0"/>
          <w:numId w:val="0"/>
        </w:numPr>
        <w:spacing w:before="320" w:after="180"/>
        <w:ind w:left="907" w:hanging="907"/>
        <w:rPr/>
      </w:pPr>
      <w:r>
        <w:rPr/>
        <w:t xml:space="preserve">Escribe o organigrama que resolva os seguintes problemas         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1)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Facer un organigrama para un programa que mostre o seguinte texto: “¡Hola mundo!”.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Algoritmo hola_mundo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Escribir “¡Hola mundo!;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FinAlgoritmo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2)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Escribir un organigrama que a partir dun número ingresado diga si é maior, menor o igual a 9.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Algoritmo comparar_num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>Leer numero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>Si numero == 9 Entonces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  <w:tab/>
        <w:tab/>
        <w:t>Imprimir “El número es mayor que 9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3)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Crear un organigrama que a partir dun número ingresado diga si é par ou impar.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4)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Realizar un organigrama que permita ingresar dous números y devolva o resultado da suma de ambos.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5)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>  Escribir un organigrama que sume todos os números pares entre 2 e 100.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6)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Escribir un organigrama que permita ingresar un número e mostre en pantalla todos os divisores do mesmo.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color w:val="3366FF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7)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Determinar si un alumno aproba ou suspende un curso, sabendo que aprobará se o seu promedio de tres cualificacións é maior o igual a 4.0; suspenda en caso contrario. Deberá permitir ingresar as tres cualificacións e logo calcular seu promedio.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8)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Crear un programa que permita ingresar un nome e unha cantidade numérica para que así despois o programa escriba este nome tantas veces como a cantidade ingresada. Utilizar a función MIENTRAS.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9)</w:t>
      </w:r>
      <w:r>
        <w:rPr>
          <w:rFonts w:eastAsia="Times New Roman" w:cs="Times New Roman" w:ascii="Times New Roman" w:hAnsi="Times New Roman"/>
          <w:color w:val="3366FF"/>
          <w:kern w:val="0"/>
          <w:sz w:val="24"/>
          <w:szCs w:val="24"/>
          <w:lang w:eastAsia="gl-ES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>Escribir un programa que permita sumar todos os números naturais comprendidos entre 1 e 50 utilizando a función REPETIR.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10)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 xml:space="preserve"> Deseñar un algoritmo que pida por teclado tres números; se o primeiro é negativo, debe imprimir a multiplicación dos tres e si non o é , imprimirá a suma.</w:t>
      </w:r>
    </w:p>
    <w:p>
      <w:pPr>
        <w:pStyle w:val="Normal"/>
        <w:spacing w:lineRule="auto" w:line="240" w:beforeAutospacing="1" w:afterAutospacing="1"/>
        <w:rPr>
          <w:rFonts w:ascii="Courier New" w:hAnsi="Courier New" w:eastAsia="Times New Roman" w:cs="Courier New"/>
          <w:kern w:val="0"/>
          <w:sz w:val="20"/>
          <w:szCs w:val="20"/>
          <w:lang w:eastAsia="gl-ES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gl-ES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  <w:t>11) 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gl-ES"/>
          <w14:ligatures w14:val="none"/>
        </w:rPr>
        <w:t>Definir un organigrama que determine si un número ingresado é primo ou non. (Un número é primo si é divisible soamente por 1 e por si mesmo).</w:t>
      </w:r>
    </w:p>
    <w:p>
      <w:pPr>
        <w:pStyle w:val="Normal"/>
        <w:rPr>
          <w:rFonts w:ascii="Slabo 13px" w:hAnsi="Slabo 13px"/>
          <w:sz w:val="24"/>
          <w:szCs w:val="24"/>
        </w:rPr>
      </w:pPr>
      <w:r>
        <w:rPr>
          <w:rFonts w:ascii="Slabo 13px" w:hAnsi="Slabo 13px"/>
          <w:sz w:val="24"/>
          <w:szCs w:val="24"/>
        </w:rPr>
      </w:r>
    </w:p>
    <w:p>
      <w:pPr>
        <w:pStyle w:val="Normal"/>
        <w:rPr>
          <w:rFonts w:ascii="Slabo 13px" w:hAnsi="Slabo 13px"/>
          <w:sz w:val="24"/>
          <w:szCs w:val="24"/>
        </w:rPr>
      </w:pPr>
      <w:r>
        <w:rPr>
          <w:rFonts w:ascii="Slabo 13px" w:hAnsi="Slabo 13px"/>
          <w:sz w:val="24"/>
          <w:szCs w:val="24"/>
        </w:rPr>
      </w:r>
    </w:p>
    <w:p>
      <w:pPr>
        <w:pStyle w:val="Tx1"/>
        <w:spacing w:before="120" w:after="60"/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991" w:gutter="0" w:header="0" w:top="993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Slabo 13px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85541387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2E74B5" w:themeFill="accent5" w:themeFillShade="bf" w:val="clear"/>
          <w:vAlign w:val="center"/>
        </w:tcPr>
        <w:p>
          <w:pPr>
            <w:pStyle w:val="Cabecera"/>
            <w:widowControl/>
            <w:spacing w:before="0" w:after="0"/>
            <w:ind w:right="-991" w:hanging="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eastAsia="Calibri" w:cs=""/>
              <w:color w:val="FFFFFF" w:themeColor="background1"/>
              <w:sz w:val="48"/>
              <w:szCs w:val="48"/>
              <w:lang w:eastAsia="en-US" w:bidi="ar-SA"/>
            </w:rPr>
            <w:t>Desenvolvemento de software</w:t>
          </w:r>
        </w:p>
      </w:tc>
    </w:tr>
  </w:tbl>
  <w:p>
    <w:pPr>
      <w:pStyle w:val="Cabecera"/>
      <w:tabs>
        <w:tab w:val="clear" w:pos="4252"/>
        <w:tab w:val="clear" w:pos="8504"/>
        <w:tab w:val="left" w:pos="1848" w:leader="none"/>
      </w:tabs>
      <w:ind w:left="-1276" w:right="-991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uppressAutoHyphens w:val="true"/>
      <w:spacing w:before="360" w:after="360"/>
      <w:jc w:val="both"/>
      <w:outlineLvl w:val="0"/>
    </w:pPr>
    <w:rPr>
      <w:rFonts w:ascii="Calibri" w:hAnsi="Calibri"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uppressAutoHyphens w:val="true"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lineRule="auto" w:line="240"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eastAsia="gl-ES" w:val="es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bidi w:val="0"/>
      <w:spacing w:lineRule="auto" w:line="240"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s-ES" w:val="es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bidi w:val="0"/>
      <w:spacing w:lineRule="auto" w:line="240"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eastAsia="gl-ES" w:val="es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bidi w:val="0"/>
      <w:spacing w:lineRule="auto" w:line="240"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eastAsia="es-ES" w:val="es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bidi w:val="0"/>
      <w:spacing w:lineRule="auto" w:line="240" w:before="120" w:after="60"/>
      <w:jc w:val="both"/>
    </w:pPr>
    <w:rPr>
      <w:rFonts w:eastAsia="Times New Roman" w:cs="Times New Roman" w:ascii="Calibri" w:hAnsi="Calibri" w:asciiTheme="minorHAnsi" w:hAnsiTheme="minorHAnsi"/>
      <w:color w:val="auto"/>
      <w:kern w:val="0"/>
      <w:sz w:val="24"/>
      <w:szCs w:val="24"/>
      <w:lang w:eastAsia="gl-ES" w:val="es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bidi w:val="0"/>
      <w:spacing w:lineRule="auto" w:line="240"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eastAsia="es-ES" w:val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bidi w:val="0"/>
      <w:spacing w:lineRule="auto" w:line="240"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gl-ES" w:val="es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Actualizar registro del puntero.dotx</Template>
  <TotalTime>40</TotalTime>
  <Application>LibreOffice/7.3.5.2$Windows_X86_64 LibreOffice_project/184fe81b8c8c30d8b5082578aee2fed2ea847c01</Application>
  <AppVersion>15.0000</AppVersion>
  <Pages>2</Pages>
  <Words>285</Words>
  <Characters>1379</Characters>
  <CharactersWithSpaces>1660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2023-09-09T23:13:00Z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2023-10-16T08:38:31Z</dcterms:modified>
  <cp:revision>4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