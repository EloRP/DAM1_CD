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854F" w14:textId="25E90F5B" w:rsidR="00701019" w:rsidRPr="00B750CE" w:rsidRDefault="00701019" w:rsidP="00B750CE">
      <w:pPr>
        <w:pStyle w:val="Pargrafodelista"/>
        <w:numPr>
          <w:ilvl w:val="0"/>
          <w:numId w:val="37"/>
        </w:numPr>
        <w:spacing w:before="100" w:beforeAutospacing="1" w:after="100" w:afterAutospacing="1" w:line="240" w:lineRule="auto"/>
        <w:ind w:left="284" w:hanging="295"/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</w:pP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Escribir un organigrama que a partir dun número ingresado diga si é maior, menor o igual a 9.</w:t>
      </w:r>
    </w:p>
    <w:p w14:paraId="202D31E4" w14:textId="33C51CEF" w:rsidR="00720E31" w:rsidRDefault="00720E31" w:rsidP="00720E31">
      <w:pPr>
        <w:pStyle w:val="Pargrafodelista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</w:pPr>
      <w:r w:rsidRPr="00720E31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gl-ES"/>
          <w14:ligatures w14:val="none"/>
        </w:rPr>
        <w:drawing>
          <wp:inline distT="0" distB="0" distL="0" distR="0" wp14:anchorId="4212BA8D" wp14:editId="6FCF1612">
            <wp:extent cx="6120765" cy="3070860"/>
            <wp:effectExtent l="0" t="0" r="0" b="0"/>
            <wp:docPr id="517409499" name="Imax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09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80B6" w14:textId="77777777" w:rsidR="00720E31" w:rsidRDefault="00720E31" w:rsidP="00720E31">
      <w:pPr>
        <w:pStyle w:val="Pargrafodelista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</w:pPr>
    </w:p>
    <w:p w14:paraId="28ABA1C3" w14:textId="5CC5F2A1" w:rsidR="0019137E" w:rsidRDefault="0019137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</w:pPr>
    </w:p>
    <w:p w14:paraId="5D317811" w14:textId="5BF4C43D" w:rsidR="00701019" w:rsidRPr="00B750CE" w:rsidRDefault="00701019" w:rsidP="00B750CE">
      <w:pPr>
        <w:pStyle w:val="Pargrafodelista"/>
        <w:numPr>
          <w:ilvl w:val="0"/>
          <w:numId w:val="37"/>
        </w:numPr>
        <w:spacing w:before="100" w:beforeAutospacing="1" w:after="100" w:afterAutospacing="1" w:line="240" w:lineRule="auto"/>
        <w:ind w:left="284" w:hanging="295"/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</w:pP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Crear un organigrama que a partir dun número ingresado diga si é par ou impar.</w:t>
      </w:r>
    </w:p>
    <w:p w14:paraId="0663FB3C" w14:textId="5CFD4E4C" w:rsidR="00701019" w:rsidRDefault="0019137E" w:rsidP="00C3579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</w:pPr>
      <w:r w:rsidRPr="0019137E">
        <w:rPr>
          <w:rFonts w:ascii="Courier New" w:eastAsia="Times New Roman" w:hAnsi="Courier New" w:cs="Courier New"/>
          <w:noProof/>
          <w:kern w:val="0"/>
          <w:sz w:val="20"/>
          <w:szCs w:val="20"/>
          <w:lang w:eastAsia="gl-ES"/>
          <w14:ligatures w14:val="none"/>
        </w:rPr>
        <w:drawing>
          <wp:inline distT="0" distB="0" distL="0" distR="0" wp14:anchorId="7CB1A727" wp14:editId="026752A4">
            <wp:extent cx="6120765" cy="2996565"/>
            <wp:effectExtent l="0" t="0" r="0" b="0"/>
            <wp:docPr id="1615522435" name="Imax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22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4F19" w14:textId="61A23E6F" w:rsidR="00F778E7" w:rsidRDefault="00F778E7">
      <w:pP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br w:type="page"/>
      </w:r>
    </w:p>
    <w:p w14:paraId="47419DA0" w14:textId="087C65C3" w:rsidR="00701019" w:rsidRPr="00B750CE" w:rsidRDefault="00701019" w:rsidP="00B750CE">
      <w:pPr>
        <w:pStyle w:val="Pargrafodelista"/>
        <w:numPr>
          <w:ilvl w:val="0"/>
          <w:numId w:val="37"/>
        </w:numPr>
        <w:spacing w:before="100" w:beforeAutospacing="1" w:after="100" w:afterAutospacing="1" w:line="240" w:lineRule="auto"/>
        <w:ind w:left="284" w:hanging="295"/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</w:pP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lastRenderedPageBreak/>
        <w:t>Escribir un organigrama que sume todos os números pares entre 2 e 100.</w:t>
      </w:r>
    </w:p>
    <w:p w14:paraId="65407DAE" w14:textId="7A1553BD" w:rsidR="00701019" w:rsidRDefault="00C3579A" w:rsidP="00B750CE">
      <w:pPr>
        <w:spacing w:before="100" w:beforeAutospacing="1" w:after="100" w:afterAutospacing="1" w:line="240" w:lineRule="auto"/>
        <w:ind w:left="284" w:hanging="295"/>
        <w:rPr>
          <w:rFonts w:ascii="Times New Roman" w:eastAsia="Times New Roman" w:hAnsi="Times New Roman" w:cs="Times New Roman"/>
          <w:b/>
          <w:bCs/>
          <w:color w:val="3366FF"/>
          <w:kern w:val="0"/>
          <w:sz w:val="24"/>
          <w:szCs w:val="24"/>
          <w:lang w:eastAsia="gl-ES"/>
          <w14:ligatures w14:val="none"/>
        </w:rPr>
      </w:pPr>
      <w:r w:rsidRPr="00C3579A">
        <w:rPr>
          <w:rFonts w:ascii="Times New Roman" w:eastAsia="Times New Roman" w:hAnsi="Times New Roman" w:cs="Times New Roman"/>
          <w:b/>
          <w:bCs/>
          <w:noProof/>
          <w:color w:val="3366FF"/>
          <w:kern w:val="0"/>
          <w:sz w:val="24"/>
          <w:szCs w:val="24"/>
          <w:lang w:eastAsia="gl-ES"/>
          <w14:ligatures w14:val="none"/>
        </w:rPr>
        <w:drawing>
          <wp:inline distT="0" distB="0" distL="0" distR="0" wp14:anchorId="1F3A6928" wp14:editId="7B84A577">
            <wp:extent cx="2557277" cy="3581400"/>
            <wp:effectExtent l="0" t="0" r="0" b="0"/>
            <wp:docPr id="1474781209" name="Imax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81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4738" cy="360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5ABE" w14:textId="6A770E6D" w:rsidR="00701019" w:rsidRPr="00B750CE" w:rsidRDefault="00701019" w:rsidP="00B750CE">
      <w:pPr>
        <w:pStyle w:val="Pargrafodelista"/>
        <w:numPr>
          <w:ilvl w:val="0"/>
          <w:numId w:val="37"/>
        </w:numPr>
        <w:spacing w:before="100" w:beforeAutospacing="1" w:after="100" w:afterAutospacing="1" w:line="240" w:lineRule="auto"/>
        <w:ind w:left="284" w:hanging="295"/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</w:pP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Determinar si un alumno aproba ou suspende un curso, sabendo que aprobará se o seu </w:t>
      </w:r>
      <w:proofErr w:type="spellStart"/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promedio</w:t>
      </w:r>
      <w:proofErr w:type="spellEnd"/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 de tres cualificacións é maior o igual a </w:t>
      </w:r>
      <w:r w:rsidR="00B750CE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5</w:t>
      </w: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.0; suspenda en caso contrario. Deberá permitir ingresar as tres cualificacións e l</w:t>
      </w:r>
      <w:r w:rsidR="007D7736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o</w:t>
      </w: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go calcular </w:t>
      </w:r>
      <w:r w:rsidR="00B750CE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o </w:t>
      </w: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s</w:t>
      </w:r>
      <w:r w:rsidR="007D7736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e</w:t>
      </w: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u </w:t>
      </w:r>
      <w:proofErr w:type="spellStart"/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promedio</w:t>
      </w:r>
      <w:proofErr w:type="spellEnd"/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.</w:t>
      </w:r>
    </w:p>
    <w:tbl>
      <w:tblPr>
        <w:tblStyle w:val="Tboacongrade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4"/>
        <w:gridCol w:w="3321"/>
      </w:tblGrid>
      <w:tr w:rsidR="00EC5BF2" w14:paraId="76B00E62" w14:textId="77777777" w:rsidTr="00A733E7">
        <w:tc>
          <w:tcPr>
            <w:tcW w:w="6034" w:type="dxa"/>
          </w:tcPr>
          <w:p w14:paraId="103A15D8" w14:textId="4DAB54CF" w:rsidR="00EC5BF2" w:rsidRDefault="00EC5BF2" w:rsidP="00B750CE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gl-ES"/>
                <w14:ligatures w14:val="none"/>
              </w:rPr>
            </w:pPr>
            <w:r w:rsidRPr="00EC5BF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gl-ES"/>
                <w14:ligatures w14:val="none"/>
              </w:rPr>
              <w:drawing>
                <wp:inline distT="0" distB="0" distL="0" distR="0" wp14:anchorId="40E165D0" wp14:editId="220BA386">
                  <wp:extent cx="3954086" cy="3839806"/>
                  <wp:effectExtent l="0" t="0" r="8890" b="8890"/>
                  <wp:docPr id="1617597375" name="Imax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5973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822" cy="3848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14:paraId="5D31936F" w14:textId="77777777" w:rsidR="00EC5BF2" w:rsidRDefault="00EC5BF2" w:rsidP="00B750CE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gl-ES"/>
                <w14:ligatures w14:val="none"/>
              </w:rPr>
            </w:pPr>
            <w:r w:rsidRPr="00EC5BF2"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gl-ES"/>
                <w14:ligatures w14:val="none"/>
              </w:rPr>
              <w:drawing>
                <wp:inline distT="0" distB="0" distL="0" distR="0" wp14:anchorId="6BCADFB9" wp14:editId="60F5BCDB">
                  <wp:extent cx="2110923" cy="1828958"/>
                  <wp:effectExtent l="0" t="0" r="3810" b="0"/>
                  <wp:docPr id="512412218" name="Imax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4122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182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4BCEA" w14:textId="0D7F70BD" w:rsidR="00EC5BF2" w:rsidRDefault="00EC5BF2" w:rsidP="00EC5BF2">
            <w:pPr>
              <w:pStyle w:val="Pargrafodelista"/>
              <w:spacing w:before="100" w:beforeAutospacing="1" w:after="100" w:afterAutospacing="1"/>
              <w:ind w:left="284"/>
              <w:jc w:val="center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gl-ES"/>
                <w14:ligatures w14:val="none"/>
              </w:rPr>
            </w:pPr>
            <w:r w:rsidRPr="00EC5BF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gl-ES"/>
                <w14:ligatures w14:val="none"/>
              </w:rPr>
              <w:t xml:space="preserve">Esta es la forma de la </w:t>
            </w:r>
            <w:proofErr w:type="spellStart"/>
            <w:r w:rsidRPr="00EC5BF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gl-ES"/>
                <w14:ligatures w14:val="none"/>
              </w:rPr>
              <w:t>estructura</w:t>
            </w:r>
            <w:proofErr w:type="spellEnd"/>
            <w:r w:rsidRPr="00EC5BF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gl-ES"/>
                <w14:ligatures w14:val="none"/>
              </w:rPr>
              <w:t xml:space="preserve"> FOR en </w:t>
            </w:r>
            <w:proofErr w:type="spellStart"/>
            <w:r w:rsidRPr="00EC5BF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gl-ES"/>
                <w14:ligatures w14:val="none"/>
              </w:rPr>
              <w:t>PSeint</w:t>
            </w:r>
            <w:proofErr w:type="spellEnd"/>
          </w:p>
        </w:tc>
      </w:tr>
      <w:tr w:rsidR="00EC5BF2" w14:paraId="2E79DB5F" w14:textId="77777777" w:rsidTr="00A733E7">
        <w:tc>
          <w:tcPr>
            <w:tcW w:w="6034" w:type="dxa"/>
          </w:tcPr>
          <w:p w14:paraId="389E5789" w14:textId="77777777" w:rsidR="00EC5BF2" w:rsidRPr="00EC5BF2" w:rsidRDefault="00EC5BF2" w:rsidP="00B750CE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gl-ES"/>
                <w14:ligatures w14:val="none"/>
              </w:rPr>
            </w:pPr>
          </w:p>
        </w:tc>
        <w:tc>
          <w:tcPr>
            <w:tcW w:w="3321" w:type="dxa"/>
          </w:tcPr>
          <w:p w14:paraId="2D90FE55" w14:textId="77777777" w:rsidR="00EC5BF2" w:rsidRPr="00EC5BF2" w:rsidRDefault="00EC5BF2" w:rsidP="00B750CE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gl-ES"/>
                <w14:ligatures w14:val="none"/>
              </w:rPr>
            </w:pPr>
          </w:p>
        </w:tc>
      </w:tr>
    </w:tbl>
    <w:p w14:paraId="0013BCDC" w14:textId="77777777" w:rsidR="00A733E7" w:rsidRDefault="00A733E7">
      <w:pP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  <w:br w:type="page"/>
      </w:r>
    </w:p>
    <w:p w14:paraId="1AF577F2" w14:textId="5090EE8C" w:rsidR="00701019" w:rsidRPr="00B750CE" w:rsidRDefault="00B750CE" w:rsidP="00B750CE">
      <w:pPr>
        <w:pStyle w:val="Pargrafodelista"/>
        <w:numPr>
          <w:ilvl w:val="0"/>
          <w:numId w:val="37"/>
        </w:numPr>
        <w:spacing w:before="100" w:beforeAutospacing="1" w:after="100" w:afterAutospacing="1" w:line="240" w:lineRule="auto"/>
        <w:ind w:left="284" w:hanging="295"/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</w:pP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lastRenderedPageBreak/>
        <w:t>Fai o organigrama para</w:t>
      </w:r>
      <w:r w:rsidR="00701019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 un programa que permita ingresar un nome e unha cantidade numérica para que así despois o programa escriba este nome tantas veces como a cantidade ingresada. Utilizar a función MIENTRAS</w:t>
      </w: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 </w:t>
      </w:r>
      <w:r w:rsidR="00701019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.</w:t>
      </w:r>
    </w:p>
    <w:p w14:paraId="761FAC71" w14:textId="2D79431A" w:rsidR="007D7736" w:rsidRDefault="00121A53" w:rsidP="00B750CE">
      <w:pPr>
        <w:spacing w:before="100" w:beforeAutospacing="1" w:after="100" w:afterAutospacing="1" w:line="240" w:lineRule="auto"/>
        <w:ind w:left="284" w:hanging="295"/>
        <w:rPr>
          <w:rFonts w:ascii="Courier New" w:eastAsia="Times New Roman" w:hAnsi="Courier New" w:cs="Courier New"/>
          <w:kern w:val="0"/>
          <w:sz w:val="20"/>
          <w:szCs w:val="20"/>
          <w:lang w:eastAsia="gl-ES"/>
          <w14:ligatures w14:val="none"/>
        </w:rPr>
      </w:pPr>
      <w:r w:rsidRPr="00121A53">
        <w:rPr>
          <w:rFonts w:ascii="Courier New" w:eastAsia="Times New Roman" w:hAnsi="Courier New" w:cs="Courier New"/>
          <w:noProof/>
          <w:kern w:val="0"/>
          <w:sz w:val="20"/>
          <w:szCs w:val="20"/>
          <w:lang w:eastAsia="gl-ES"/>
          <w14:ligatures w14:val="none"/>
        </w:rPr>
        <w:drawing>
          <wp:inline distT="0" distB="0" distL="0" distR="0" wp14:anchorId="2010178F" wp14:editId="3CEE7EC8">
            <wp:extent cx="2657107" cy="3546764"/>
            <wp:effectExtent l="0" t="0" r="0" b="0"/>
            <wp:docPr id="1136914396" name="Imax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143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0818" cy="355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5F2F" w14:textId="796EA850" w:rsidR="00701019" w:rsidRDefault="00701019" w:rsidP="00B750CE">
      <w:pPr>
        <w:pStyle w:val="Pargrafodelista"/>
        <w:numPr>
          <w:ilvl w:val="0"/>
          <w:numId w:val="37"/>
        </w:numPr>
        <w:spacing w:before="100" w:beforeAutospacing="1" w:after="100" w:afterAutospacing="1" w:line="240" w:lineRule="auto"/>
        <w:ind w:left="284" w:hanging="295"/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</w:pP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Escribir un programa que permita sumar todos os números natura</w:t>
      </w:r>
      <w:r w:rsidR="007D7736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i</w:t>
      </w: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s comprendidos entre 1 </w:t>
      </w:r>
      <w:r w:rsidR="007D7736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e</w:t>
      </w: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 50 utilizando a función REPETIR.</w:t>
      </w:r>
    </w:p>
    <w:p w14:paraId="0A82DAE8" w14:textId="77777777" w:rsidR="001F7E36" w:rsidRDefault="001F7E36" w:rsidP="001F7E36">
      <w:pPr>
        <w:pStyle w:val="Pargrafodelista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</w:pPr>
    </w:p>
    <w:p w14:paraId="094F4273" w14:textId="5CA5CC49" w:rsidR="00203259" w:rsidRPr="00B750CE" w:rsidRDefault="00203259" w:rsidP="00203259">
      <w:pPr>
        <w:pStyle w:val="Pargrafodelista"/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</w:pPr>
      <w:r w:rsidRPr="0020325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gl-ES"/>
          <w14:ligatures w14:val="none"/>
        </w:rPr>
        <w:drawing>
          <wp:inline distT="0" distB="0" distL="0" distR="0" wp14:anchorId="5F9AEF59" wp14:editId="501D1400">
            <wp:extent cx="2325858" cy="3779519"/>
            <wp:effectExtent l="0" t="0" r="0" b="0"/>
            <wp:docPr id="1232895746" name="Imax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95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2123" cy="37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36AD" w14:textId="253C0D36" w:rsidR="00701019" w:rsidRPr="00B750CE" w:rsidRDefault="00701019" w:rsidP="00B750CE">
      <w:pPr>
        <w:pStyle w:val="Pargrafodelista"/>
        <w:numPr>
          <w:ilvl w:val="0"/>
          <w:numId w:val="37"/>
        </w:numPr>
        <w:spacing w:before="100" w:beforeAutospacing="1" w:after="100" w:afterAutospacing="1" w:line="240" w:lineRule="auto"/>
        <w:ind w:left="284" w:hanging="295"/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</w:pP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lastRenderedPageBreak/>
        <w:t>D</w:t>
      </w:r>
      <w:r w:rsidR="007D7736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e</w:t>
      </w: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señar un algoritmo que pida por teclado tres números; </w:t>
      </w:r>
      <w:r w:rsidR="007D7736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se o</w:t>
      </w: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 prime</w:t>
      </w:r>
      <w:r w:rsidR="007D7736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i</w:t>
      </w: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ro </w:t>
      </w:r>
      <w:r w:rsidR="007D7736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é</w:t>
      </w: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 negativo, debe imprimir a multiplicación dos tres </w:t>
      </w:r>
      <w:r w:rsidR="007D7736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e</w:t>
      </w: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 si </w:t>
      </w:r>
      <w:r w:rsidR="007D7736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non o é</w:t>
      </w: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 , imprimirá a suma.</w:t>
      </w:r>
    </w:p>
    <w:p w14:paraId="1CDBE068" w14:textId="6333F56A" w:rsidR="007D7736" w:rsidRPr="001F7E36" w:rsidRDefault="001F7E36" w:rsidP="00B750CE">
      <w:pPr>
        <w:spacing w:before="100" w:beforeAutospacing="1" w:after="100" w:afterAutospacing="1" w:line="240" w:lineRule="auto"/>
        <w:ind w:left="284" w:hanging="295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gl-ES"/>
          <w14:ligatures w14:val="none"/>
        </w:rPr>
      </w:pPr>
      <w:bookmarkStart w:id="0" w:name="_Hlk148035473"/>
      <w:r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gl-ES"/>
          <w14:ligatures w14:val="none"/>
        </w:rPr>
        <w:t>Este quero velo en clase (bucle para pedir datos e uso de bandeira)</w:t>
      </w:r>
    </w:p>
    <w:bookmarkEnd w:id="0"/>
    <w:p w14:paraId="137E6910" w14:textId="0BD385BF" w:rsidR="00701019" w:rsidRPr="00B750CE" w:rsidRDefault="00701019" w:rsidP="00B750CE">
      <w:pPr>
        <w:pStyle w:val="Pargrafodelista"/>
        <w:numPr>
          <w:ilvl w:val="0"/>
          <w:numId w:val="37"/>
        </w:numPr>
        <w:spacing w:before="100" w:beforeAutospacing="1" w:after="100" w:afterAutospacing="1" w:line="240" w:lineRule="auto"/>
        <w:ind w:left="284" w:hanging="295"/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</w:pP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Definir un </w:t>
      </w:r>
      <w:r w:rsidR="007D7736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organigrama </w:t>
      </w: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que determine si un número ingresado </w:t>
      </w:r>
      <w:r w:rsidR="007D7736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é</w:t>
      </w: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 primo o</w:t>
      </w:r>
      <w:r w:rsidR="007D7736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u</w:t>
      </w: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 no</w:t>
      </w:r>
      <w:r w:rsidR="007D7736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n</w:t>
      </w: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. (Un número </w:t>
      </w:r>
      <w:r w:rsidR="007D7736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é </w:t>
      </w: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primo si </w:t>
      </w:r>
      <w:r w:rsidR="007D7736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é</w:t>
      </w: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 divisible </w:t>
      </w:r>
      <w:r w:rsidR="007D7736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soamente</w:t>
      </w: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 por 1 </w:t>
      </w:r>
      <w:r w:rsidR="007D7736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e</w:t>
      </w: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 por s</w:t>
      </w:r>
      <w:r w:rsidR="007D7736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i</w:t>
      </w: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 xml:space="preserve"> m</w:t>
      </w:r>
      <w:r w:rsidR="007D7736"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e</w:t>
      </w:r>
      <w:r w:rsidRPr="00B750CE">
        <w:rPr>
          <w:rFonts w:ascii="Times New Roman" w:eastAsia="Times New Roman" w:hAnsi="Times New Roman" w:cs="Times New Roman"/>
          <w:kern w:val="0"/>
          <w:sz w:val="24"/>
          <w:szCs w:val="24"/>
          <w:lang w:eastAsia="gl-ES"/>
          <w14:ligatures w14:val="none"/>
        </w:rPr>
        <w:t>smo).</w:t>
      </w:r>
    </w:p>
    <w:sectPr w:rsidR="00701019" w:rsidRPr="00B750CE" w:rsidSect="001A5D5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993" w:right="991" w:bottom="1417" w:left="1276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014DD" w14:textId="77777777" w:rsidR="00C13FDE" w:rsidRPr="00665549" w:rsidRDefault="00C13FDE" w:rsidP="00454335">
      <w:pPr>
        <w:spacing w:after="0" w:line="240" w:lineRule="auto"/>
      </w:pPr>
      <w:r w:rsidRPr="00665549">
        <w:separator/>
      </w:r>
    </w:p>
  </w:endnote>
  <w:endnote w:type="continuationSeparator" w:id="0">
    <w:p w14:paraId="145BFF72" w14:textId="77777777" w:rsidR="00C13FDE" w:rsidRPr="00665549" w:rsidRDefault="00C13FDE" w:rsidP="00454335">
      <w:pPr>
        <w:spacing w:after="0" w:line="240" w:lineRule="auto"/>
      </w:pPr>
      <w:r w:rsidRPr="0066554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8CFB" w14:textId="77777777" w:rsidR="00B750CE" w:rsidRDefault="00B750CE">
    <w:pPr>
      <w:pStyle w:val="Pdepx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1968741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23DBEE27" w14:textId="77777777" w:rsidR="00514BB4" w:rsidRPr="00665549" w:rsidRDefault="00514BB4">
            <w:pPr>
              <w:pStyle w:val="Pdepxina"/>
              <w:jc w:val="right"/>
              <w:rPr>
                <w:sz w:val="20"/>
                <w:szCs w:val="20"/>
              </w:rPr>
            </w:pPr>
            <w:r w:rsidRPr="00665549">
              <w:rPr>
                <w:b/>
                <w:bCs/>
              </w:rPr>
              <w:fldChar w:fldCharType="begin"/>
            </w:r>
            <w:r w:rsidRPr="00665549">
              <w:rPr>
                <w:b/>
                <w:bCs/>
                <w:sz w:val="20"/>
                <w:szCs w:val="20"/>
              </w:rPr>
              <w:instrText>PAGE</w:instrText>
            </w:r>
            <w:r w:rsidRPr="00665549">
              <w:rPr>
                <w:b/>
                <w:bCs/>
              </w:rPr>
              <w:fldChar w:fldCharType="separate"/>
            </w:r>
            <w:r w:rsidRPr="00665549">
              <w:rPr>
                <w:b/>
                <w:bCs/>
                <w:sz w:val="20"/>
                <w:szCs w:val="20"/>
              </w:rPr>
              <w:t>2</w:t>
            </w:r>
            <w:r w:rsidRPr="00665549">
              <w:rPr>
                <w:b/>
                <w:bCs/>
              </w:rPr>
              <w:fldChar w:fldCharType="end"/>
            </w:r>
            <w:r w:rsidRPr="00665549">
              <w:rPr>
                <w:sz w:val="20"/>
                <w:szCs w:val="20"/>
              </w:rPr>
              <w:t xml:space="preserve"> de </w:t>
            </w:r>
            <w:r w:rsidRPr="00665549">
              <w:rPr>
                <w:b/>
                <w:bCs/>
              </w:rPr>
              <w:fldChar w:fldCharType="begin"/>
            </w:r>
            <w:r w:rsidRPr="00665549">
              <w:rPr>
                <w:b/>
                <w:bCs/>
                <w:sz w:val="20"/>
                <w:szCs w:val="20"/>
              </w:rPr>
              <w:instrText>NUMPAGES</w:instrText>
            </w:r>
            <w:r w:rsidRPr="00665549">
              <w:rPr>
                <w:b/>
                <w:bCs/>
              </w:rPr>
              <w:fldChar w:fldCharType="separate"/>
            </w:r>
            <w:r w:rsidRPr="00665549">
              <w:rPr>
                <w:b/>
                <w:bCs/>
                <w:sz w:val="20"/>
                <w:szCs w:val="20"/>
              </w:rPr>
              <w:t>2</w:t>
            </w:r>
            <w:r w:rsidRPr="00665549">
              <w:rPr>
                <w:b/>
                <w:bCs/>
              </w:rPr>
              <w:fldChar w:fldCharType="end"/>
            </w:r>
          </w:p>
        </w:sdtContent>
      </w:sdt>
    </w:sdtContent>
  </w:sdt>
  <w:p w14:paraId="474C1A72" w14:textId="77777777" w:rsidR="00514BB4" w:rsidRPr="00665549" w:rsidRDefault="00514BB4">
    <w:pPr>
      <w:pStyle w:val="Pdepx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F689" w14:textId="77777777" w:rsidR="00B750CE" w:rsidRDefault="00B750CE">
    <w:pPr>
      <w:pStyle w:val="Pdepx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1875C" w14:textId="77777777" w:rsidR="00C13FDE" w:rsidRPr="00665549" w:rsidRDefault="00C13FDE" w:rsidP="00454335">
      <w:pPr>
        <w:spacing w:after="0" w:line="240" w:lineRule="auto"/>
      </w:pPr>
      <w:r w:rsidRPr="00665549">
        <w:separator/>
      </w:r>
    </w:p>
  </w:footnote>
  <w:footnote w:type="continuationSeparator" w:id="0">
    <w:p w14:paraId="62340175" w14:textId="77777777" w:rsidR="00C13FDE" w:rsidRPr="00665549" w:rsidRDefault="00C13FDE" w:rsidP="00454335">
      <w:pPr>
        <w:spacing w:after="0" w:line="240" w:lineRule="auto"/>
      </w:pPr>
      <w:r w:rsidRPr="0066554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3A9A9" w14:textId="77777777" w:rsidR="00B750CE" w:rsidRDefault="00B750CE">
    <w:pPr>
      <w:pStyle w:val="Cabeceir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boacongrade"/>
      <w:tblW w:w="11903" w:type="dxa"/>
      <w:tblInd w:w="-1276" w:type="dxa"/>
      <w:tblLook w:val="04A0" w:firstRow="1" w:lastRow="0" w:firstColumn="1" w:lastColumn="0" w:noHBand="0" w:noVBand="1"/>
    </w:tblPr>
    <w:tblGrid>
      <w:gridCol w:w="11903"/>
    </w:tblGrid>
    <w:tr w:rsidR="00454335" w:rsidRPr="00665549" w14:paraId="68E8D519" w14:textId="77777777" w:rsidTr="00701019">
      <w:trPr>
        <w:trHeight w:val="983"/>
      </w:trPr>
      <w:tc>
        <w:tcPr>
          <w:tcW w:w="11903" w:type="dxa"/>
          <w:shd w:val="clear" w:color="auto" w:fill="2E74B5" w:themeFill="accent5" w:themeFillShade="BF"/>
          <w:tcMar>
            <w:left w:w="567" w:type="dxa"/>
          </w:tcMar>
          <w:vAlign w:val="center"/>
        </w:tcPr>
        <w:p w14:paraId="779D4EE6" w14:textId="761C31F4" w:rsidR="00454335" w:rsidRPr="00A821F7" w:rsidRDefault="00B750CE" w:rsidP="00B750CE">
          <w:pPr>
            <w:pStyle w:val="Cabeceira"/>
            <w:numPr>
              <w:ilvl w:val="0"/>
              <w:numId w:val="39"/>
            </w:numPr>
            <w:ind w:right="-991"/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t>Exercicios de Organigramas</w:t>
          </w:r>
        </w:p>
      </w:tc>
    </w:tr>
  </w:tbl>
  <w:p w14:paraId="4744108D" w14:textId="77777777" w:rsidR="00454335" w:rsidRPr="00665549" w:rsidRDefault="00454335" w:rsidP="00454335">
    <w:pPr>
      <w:pStyle w:val="Cabeceira"/>
      <w:tabs>
        <w:tab w:val="clear" w:pos="4252"/>
        <w:tab w:val="clear" w:pos="8504"/>
        <w:tab w:val="left" w:pos="1848"/>
      </w:tabs>
      <w:ind w:left="-1276" w:right="-99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D8B4" w14:textId="77777777" w:rsidR="00B750CE" w:rsidRDefault="00B750CE">
    <w:pPr>
      <w:pStyle w:val="Cabecei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58A"/>
    <w:multiLevelType w:val="multilevel"/>
    <w:tmpl w:val="25A8F5F8"/>
    <w:lvl w:ilvl="0">
      <w:start w:val="1"/>
      <w:numFmt w:val="decimal"/>
      <w:lvlText w:val="%1.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0A05208A"/>
    <w:multiLevelType w:val="multilevel"/>
    <w:tmpl w:val="BD84F16C"/>
    <w:name w:val="num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2" w15:restartNumberingAfterBreak="0">
    <w:nsid w:val="1F146CCD"/>
    <w:multiLevelType w:val="hybridMultilevel"/>
    <w:tmpl w:val="E85E1186"/>
    <w:lvl w:ilvl="0" w:tplc="F2D447D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4F7B"/>
    <w:multiLevelType w:val="hybridMultilevel"/>
    <w:tmpl w:val="D7625054"/>
    <w:lvl w:ilvl="0" w:tplc="0D18C578">
      <w:start w:val="1"/>
      <w:numFmt w:val="bullet"/>
      <w:lvlText w:val="●"/>
      <w:lvlJc w:val="left"/>
      <w:pPr>
        <w:ind w:left="514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AA0CD2">
      <w:start w:val="1"/>
      <w:numFmt w:val="bullet"/>
      <w:lvlText w:val="o"/>
      <w:lvlJc w:val="left"/>
      <w:pPr>
        <w:ind w:left="1088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BA5008">
      <w:start w:val="1"/>
      <w:numFmt w:val="bullet"/>
      <w:lvlText w:val="▪"/>
      <w:lvlJc w:val="left"/>
      <w:pPr>
        <w:ind w:left="1808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9A7F02">
      <w:start w:val="1"/>
      <w:numFmt w:val="bullet"/>
      <w:lvlText w:val="•"/>
      <w:lvlJc w:val="left"/>
      <w:pPr>
        <w:ind w:left="2528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40FBE4">
      <w:start w:val="1"/>
      <w:numFmt w:val="bullet"/>
      <w:lvlText w:val="o"/>
      <w:lvlJc w:val="left"/>
      <w:pPr>
        <w:ind w:left="3248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1E5E3C">
      <w:start w:val="1"/>
      <w:numFmt w:val="bullet"/>
      <w:lvlText w:val="▪"/>
      <w:lvlJc w:val="left"/>
      <w:pPr>
        <w:ind w:left="3968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DEEB8A">
      <w:start w:val="1"/>
      <w:numFmt w:val="bullet"/>
      <w:lvlText w:val="•"/>
      <w:lvlJc w:val="left"/>
      <w:pPr>
        <w:ind w:left="4688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226B58">
      <w:start w:val="1"/>
      <w:numFmt w:val="bullet"/>
      <w:lvlText w:val="o"/>
      <w:lvlJc w:val="left"/>
      <w:pPr>
        <w:ind w:left="5408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926AFA">
      <w:start w:val="1"/>
      <w:numFmt w:val="bullet"/>
      <w:lvlText w:val="▪"/>
      <w:lvlJc w:val="left"/>
      <w:pPr>
        <w:ind w:left="6128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551CDA"/>
    <w:multiLevelType w:val="hybridMultilevel"/>
    <w:tmpl w:val="05B0AC5A"/>
    <w:lvl w:ilvl="0" w:tplc="7690E36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ED7D31" w:themeColor="accent2"/>
        <w:sz w:val="24"/>
        <w:vertAlign w:val="baseline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A58EB"/>
    <w:multiLevelType w:val="hybridMultilevel"/>
    <w:tmpl w:val="2912DD0E"/>
    <w:lvl w:ilvl="0" w:tplc="88B61C4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03027"/>
    <w:multiLevelType w:val="hybridMultilevel"/>
    <w:tmpl w:val="2CDAF4BA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615AC"/>
    <w:multiLevelType w:val="hybridMultilevel"/>
    <w:tmpl w:val="FCA880EA"/>
    <w:lvl w:ilvl="0" w:tplc="858CD3AE">
      <w:start w:val="1"/>
      <w:numFmt w:val="bullet"/>
      <w:pStyle w:val="p1"/>
      <w:lvlText w:val=""/>
      <w:lvlJc w:val="left"/>
      <w:pPr>
        <w:ind w:left="1289" w:hanging="360"/>
      </w:pPr>
      <w:rPr>
        <w:rFonts w:ascii="Wingdings" w:hAnsi="Wingdings" w:hint="default"/>
        <w:caps w:val="0"/>
        <w:strike w:val="0"/>
        <w:dstrike w:val="0"/>
        <w:vanish w:val="0"/>
        <w:color w:val="FFC000"/>
        <w:sz w:val="24"/>
        <w:vertAlign w:val="baseline"/>
      </w:rPr>
    </w:lvl>
    <w:lvl w:ilvl="1" w:tplc="FFFFFFFF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45AA5BF1"/>
    <w:multiLevelType w:val="multilevel"/>
    <w:tmpl w:val="E83CD4EE"/>
    <w:styleLink w:val="Estilo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01E51"/>
    <w:multiLevelType w:val="hybridMultilevel"/>
    <w:tmpl w:val="BD888CF8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A5D4D"/>
    <w:multiLevelType w:val="hybridMultilevel"/>
    <w:tmpl w:val="E83CD4EE"/>
    <w:lvl w:ilvl="0" w:tplc="153AA0D0">
      <w:start w:val="1"/>
      <w:numFmt w:val="lowerLetter"/>
      <w:pStyle w:val="n2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24037"/>
    <w:multiLevelType w:val="hybridMultilevel"/>
    <w:tmpl w:val="9FA4F2FC"/>
    <w:lvl w:ilvl="0" w:tplc="69FC4964">
      <w:start w:val="1"/>
      <w:numFmt w:val="bullet"/>
      <w:lvlText w:val="●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968EEC">
      <w:start w:val="1"/>
      <w:numFmt w:val="bullet"/>
      <w:lvlText w:val="o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EEDDC8">
      <w:start w:val="1"/>
      <w:numFmt w:val="bullet"/>
      <w:lvlText w:val="▪"/>
      <w:lvlJc w:val="left"/>
      <w:pPr>
        <w:ind w:left="2007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7CF7B0">
      <w:start w:val="1"/>
      <w:numFmt w:val="bullet"/>
      <w:lvlText w:val="•"/>
      <w:lvlJc w:val="left"/>
      <w:pPr>
        <w:ind w:left="2727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9ACF38">
      <w:start w:val="1"/>
      <w:numFmt w:val="bullet"/>
      <w:lvlText w:val="o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E6471E">
      <w:start w:val="1"/>
      <w:numFmt w:val="bullet"/>
      <w:lvlText w:val="▪"/>
      <w:lvlJc w:val="left"/>
      <w:pPr>
        <w:ind w:left="4167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604622">
      <w:start w:val="1"/>
      <w:numFmt w:val="bullet"/>
      <w:lvlText w:val="•"/>
      <w:lvlJc w:val="left"/>
      <w:pPr>
        <w:ind w:left="4887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B451EC">
      <w:start w:val="1"/>
      <w:numFmt w:val="bullet"/>
      <w:lvlText w:val="o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1AB12E">
      <w:start w:val="1"/>
      <w:numFmt w:val="bullet"/>
      <w:lvlText w:val="▪"/>
      <w:lvlJc w:val="left"/>
      <w:pPr>
        <w:ind w:left="6327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F2032EC"/>
    <w:multiLevelType w:val="multilevel"/>
    <w:tmpl w:val="E83CD4EE"/>
    <w:numStyleLink w:val="Estilo2"/>
  </w:abstractNum>
  <w:abstractNum w:abstractNumId="13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67E29"/>
    <w:multiLevelType w:val="multilevel"/>
    <w:tmpl w:val="5BEA81EC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3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5C5D15F3"/>
    <w:multiLevelType w:val="hybridMultilevel"/>
    <w:tmpl w:val="79DA2658"/>
    <w:lvl w:ilvl="0" w:tplc="5E961872">
      <w:start w:val="1"/>
      <w:numFmt w:val="bullet"/>
      <w:lvlText w:val="●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9CA854">
      <w:start w:val="1"/>
      <w:numFmt w:val="bullet"/>
      <w:lvlText w:val="o"/>
      <w:lvlJc w:val="left"/>
      <w:pPr>
        <w:ind w:left="1271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2CAEB8">
      <w:start w:val="1"/>
      <w:numFmt w:val="bullet"/>
      <w:lvlText w:val="▪"/>
      <w:lvlJc w:val="left"/>
      <w:pPr>
        <w:ind w:left="1991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8A8360">
      <w:start w:val="1"/>
      <w:numFmt w:val="bullet"/>
      <w:lvlText w:val="•"/>
      <w:lvlJc w:val="left"/>
      <w:pPr>
        <w:ind w:left="2711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5EE2C2">
      <w:start w:val="1"/>
      <w:numFmt w:val="bullet"/>
      <w:lvlText w:val="o"/>
      <w:lvlJc w:val="left"/>
      <w:pPr>
        <w:ind w:left="3431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A23BD2">
      <w:start w:val="1"/>
      <w:numFmt w:val="bullet"/>
      <w:lvlText w:val="▪"/>
      <w:lvlJc w:val="left"/>
      <w:pPr>
        <w:ind w:left="4151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168854">
      <w:start w:val="1"/>
      <w:numFmt w:val="bullet"/>
      <w:lvlText w:val="•"/>
      <w:lvlJc w:val="left"/>
      <w:pPr>
        <w:ind w:left="4871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90BF18">
      <w:start w:val="1"/>
      <w:numFmt w:val="bullet"/>
      <w:lvlText w:val="o"/>
      <w:lvlJc w:val="left"/>
      <w:pPr>
        <w:ind w:left="5591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C8756E">
      <w:start w:val="1"/>
      <w:numFmt w:val="bullet"/>
      <w:lvlText w:val="▪"/>
      <w:lvlJc w:val="left"/>
      <w:pPr>
        <w:ind w:left="6311"/>
      </w:pPr>
      <w:rPr>
        <w:rFonts w:ascii="Arial" w:eastAsia="Arial" w:hAnsi="Arial" w:cs="Arial"/>
        <w:b w:val="0"/>
        <w:i w:val="0"/>
        <w:strike w:val="0"/>
        <w:dstrike w:val="0"/>
        <w:color w:val="CACAC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1793998"/>
    <w:multiLevelType w:val="hybridMultilevel"/>
    <w:tmpl w:val="75F46E72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16869"/>
    <w:multiLevelType w:val="multilevel"/>
    <w:tmpl w:val="F46431B0"/>
    <w:styleLink w:val="Estilo1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C000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18" w15:restartNumberingAfterBreak="0">
    <w:nsid w:val="678536DD"/>
    <w:multiLevelType w:val="hybridMultilevel"/>
    <w:tmpl w:val="1210435A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4F13FF"/>
    <w:multiLevelType w:val="hybridMultilevel"/>
    <w:tmpl w:val="816481FE"/>
    <w:lvl w:ilvl="0" w:tplc="045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914E8E"/>
    <w:multiLevelType w:val="singleLevel"/>
    <w:tmpl w:val="B29A3922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hint="default"/>
        <w:b/>
        <w:i w:val="0"/>
        <w:caps w:val="0"/>
        <w:strike w:val="0"/>
        <w:dstrike w:val="0"/>
        <w:vanish w:val="0"/>
        <w:color w:val="FFC000"/>
        <w:vertAlign w:val="baseline"/>
      </w:rPr>
    </w:lvl>
  </w:abstractNum>
  <w:num w:numId="1" w16cid:durableId="1100568088">
    <w:abstractNumId w:val="7"/>
  </w:num>
  <w:num w:numId="2" w16cid:durableId="372851066">
    <w:abstractNumId w:val="1"/>
  </w:num>
  <w:num w:numId="3" w16cid:durableId="1174418404">
    <w:abstractNumId w:val="19"/>
  </w:num>
  <w:num w:numId="4" w16cid:durableId="1655061073">
    <w:abstractNumId w:val="17"/>
  </w:num>
  <w:num w:numId="5" w16cid:durableId="1853182207">
    <w:abstractNumId w:val="20"/>
  </w:num>
  <w:num w:numId="6" w16cid:durableId="1456680337">
    <w:abstractNumId w:val="14"/>
  </w:num>
  <w:num w:numId="7" w16cid:durableId="193806307">
    <w:abstractNumId w:val="13"/>
  </w:num>
  <w:num w:numId="8" w16cid:durableId="419567765">
    <w:abstractNumId w:val="10"/>
  </w:num>
  <w:num w:numId="9" w16cid:durableId="1808165316">
    <w:abstractNumId w:val="8"/>
  </w:num>
  <w:num w:numId="10" w16cid:durableId="1546794876">
    <w:abstractNumId w:val="12"/>
  </w:num>
  <w:num w:numId="11" w16cid:durableId="1394309796">
    <w:abstractNumId w:val="2"/>
  </w:num>
  <w:num w:numId="12" w16cid:durableId="2042590728">
    <w:abstractNumId w:val="20"/>
  </w:num>
  <w:num w:numId="13" w16cid:durableId="1146362925">
    <w:abstractNumId w:val="20"/>
  </w:num>
  <w:num w:numId="14" w16cid:durableId="2057389931">
    <w:abstractNumId w:val="7"/>
  </w:num>
  <w:num w:numId="15" w16cid:durableId="1602110013">
    <w:abstractNumId w:val="10"/>
  </w:num>
  <w:num w:numId="16" w16cid:durableId="2084059430">
    <w:abstractNumId w:val="7"/>
  </w:num>
  <w:num w:numId="17" w16cid:durableId="1317107712">
    <w:abstractNumId w:val="7"/>
  </w:num>
  <w:num w:numId="18" w16cid:durableId="1854414326">
    <w:abstractNumId w:val="15"/>
  </w:num>
  <w:num w:numId="19" w16cid:durableId="732897186">
    <w:abstractNumId w:val="10"/>
  </w:num>
  <w:num w:numId="20" w16cid:durableId="402875354">
    <w:abstractNumId w:val="7"/>
  </w:num>
  <w:num w:numId="21" w16cid:durableId="2111504811">
    <w:abstractNumId w:val="7"/>
  </w:num>
  <w:num w:numId="22" w16cid:durableId="428813074">
    <w:abstractNumId w:val="7"/>
  </w:num>
  <w:num w:numId="23" w16cid:durableId="1443264803">
    <w:abstractNumId w:val="7"/>
  </w:num>
  <w:num w:numId="24" w16cid:durableId="324288066">
    <w:abstractNumId w:val="7"/>
  </w:num>
  <w:num w:numId="25" w16cid:durableId="1488546823">
    <w:abstractNumId w:val="7"/>
  </w:num>
  <w:num w:numId="26" w16cid:durableId="2051998953">
    <w:abstractNumId w:val="7"/>
  </w:num>
  <w:num w:numId="27" w16cid:durableId="1130590788">
    <w:abstractNumId w:val="11"/>
  </w:num>
  <w:num w:numId="28" w16cid:durableId="1080252060">
    <w:abstractNumId w:val="7"/>
  </w:num>
  <w:num w:numId="29" w16cid:durableId="666246424">
    <w:abstractNumId w:val="7"/>
  </w:num>
  <w:num w:numId="30" w16cid:durableId="442698913">
    <w:abstractNumId w:val="7"/>
  </w:num>
  <w:num w:numId="31" w16cid:durableId="115804619">
    <w:abstractNumId w:val="3"/>
  </w:num>
  <w:num w:numId="32" w16cid:durableId="476841536">
    <w:abstractNumId w:val="7"/>
  </w:num>
  <w:num w:numId="33" w16cid:durableId="1696225919">
    <w:abstractNumId w:val="16"/>
  </w:num>
  <w:num w:numId="34" w16cid:durableId="2067098240">
    <w:abstractNumId w:val="6"/>
  </w:num>
  <w:num w:numId="35" w16cid:durableId="1206328603">
    <w:abstractNumId w:val="9"/>
  </w:num>
  <w:num w:numId="36" w16cid:durableId="838233439">
    <w:abstractNumId w:val="4"/>
  </w:num>
  <w:num w:numId="37" w16cid:durableId="613943465">
    <w:abstractNumId w:val="18"/>
  </w:num>
  <w:num w:numId="38" w16cid:durableId="1455901774">
    <w:abstractNumId w:val="0"/>
  </w:num>
  <w:num w:numId="39" w16cid:durableId="37817054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60"/>
    <w:rsid w:val="00041C58"/>
    <w:rsid w:val="0005681D"/>
    <w:rsid w:val="00082799"/>
    <w:rsid w:val="000A6C13"/>
    <w:rsid w:val="000C6AC8"/>
    <w:rsid w:val="00121A53"/>
    <w:rsid w:val="00147D90"/>
    <w:rsid w:val="00174775"/>
    <w:rsid w:val="0019137E"/>
    <w:rsid w:val="0019788F"/>
    <w:rsid w:val="001A5D5B"/>
    <w:rsid w:val="001D581D"/>
    <w:rsid w:val="001E13FD"/>
    <w:rsid w:val="001F146A"/>
    <w:rsid w:val="001F6FC3"/>
    <w:rsid w:val="001F7E36"/>
    <w:rsid w:val="00203259"/>
    <w:rsid w:val="0022004B"/>
    <w:rsid w:val="00237B5B"/>
    <w:rsid w:val="00245B60"/>
    <w:rsid w:val="00276D1E"/>
    <w:rsid w:val="002A1FAF"/>
    <w:rsid w:val="002C7131"/>
    <w:rsid w:val="002F1636"/>
    <w:rsid w:val="00302566"/>
    <w:rsid w:val="003347AF"/>
    <w:rsid w:val="00337770"/>
    <w:rsid w:val="00362362"/>
    <w:rsid w:val="0037147F"/>
    <w:rsid w:val="00397F72"/>
    <w:rsid w:val="003A70B7"/>
    <w:rsid w:val="003D7A7F"/>
    <w:rsid w:val="003E6DCE"/>
    <w:rsid w:val="004370A0"/>
    <w:rsid w:val="00437630"/>
    <w:rsid w:val="00454335"/>
    <w:rsid w:val="00467492"/>
    <w:rsid w:val="004C4298"/>
    <w:rsid w:val="004C4768"/>
    <w:rsid w:val="004D2DAC"/>
    <w:rsid w:val="004F020E"/>
    <w:rsid w:val="00507BF5"/>
    <w:rsid w:val="00514BB4"/>
    <w:rsid w:val="005769CE"/>
    <w:rsid w:val="005915A9"/>
    <w:rsid w:val="00594A60"/>
    <w:rsid w:val="005964ED"/>
    <w:rsid w:val="005A5EA8"/>
    <w:rsid w:val="005A71C0"/>
    <w:rsid w:val="005C72EB"/>
    <w:rsid w:val="005E1C86"/>
    <w:rsid w:val="005F3E0F"/>
    <w:rsid w:val="00600196"/>
    <w:rsid w:val="0062776B"/>
    <w:rsid w:val="00636AAC"/>
    <w:rsid w:val="00665549"/>
    <w:rsid w:val="006E09D6"/>
    <w:rsid w:val="006E4E14"/>
    <w:rsid w:val="006F14D1"/>
    <w:rsid w:val="00701019"/>
    <w:rsid w:val="00720E31"/>
    <w:rsid w:val="00734611"/>
    <w:rsid w:val="0075583E"/>
    <w:rsid w:val="00755EFE"/>
    <w:rsid w:val="00757006"/>
    <w:rsid w:val="0075718C"/>
    <w:rsid w:val="00790D24"/>
    <w:rsid w:val="00793114"/>
    <w:rsid w:val="007D7736"/>
    <w:rsid w:val="007E559C"/>
    <w:rsid w:val="007F1410"/>
    <w:rsid w:val="0080796F"/>
    <w:rsid w:val="0082539E"/>
    <w:rsid w:val="00825B6B"/>
    <w:rsid w:val="00852B60"/>
    <w:rsid w:val="008606AB"/>
    <w:rsid w:val="00870C7C"/>
    <w:rsid w:val="00871326"/>
    <w:rsid w:val="00890943"/>
    <w:rsid w:val="008A1BCE"/>
    <w:rsid w:val="008B5EB5"/>
    <w:rsid w:val="008F3B8B"/>
    <w:rsid w:val="00901B77"/>
    <w:rsid w:val="00906F5D"/>
    <w:rsid w:val="009108D3"/>
    <w:rsid w:val="00924433"/>
    <w:rsid w:val="009A18A6"/>
    <w:rsid w:val="009B1ADF"/>
    <w:rsid w:val="009C6F96"/>
    <w:rsid w:val="009D3E39"/>
    <w:rsid w:val="00A03C74"/>
    <w:rsid w:val="00A16246"/>
    <w:rsid w:val="00A536CD"/>
    <w:rsid w:val="00A56951"/>
    <w:rsid w:val="00A733E7"/>
    <w:rsid w:val="00A821F7"/>
    <w:rsid w:val="00AB11DA"/>
    <w:rsid w:val="00AB4BF7"/>
    <w:rsid w:val="00AE08CB"/>
    <w:rsid w:val="00B0434C"/>
    <w:rsid w:val="00B1235A"/>
    <w:rsid w:val="00B150F3"/>
    <w:rsid w:val="00B750CE"/>
    <w:rsid w:val="00BA7007"/>
    <w:rsid w:val="00BC3026"/>
    <w:rsid w:val="00BE4B0B"/>
    <w:rsid w:val="00C04543"/>
    <w:rsid w:val="00C0571E"/>
    <w:rsid w:val="00C13FDE"/>
    <w:rsid w:val="00C254C3"/>
    <w:rsid w:val="00C3579A"/>
    <w:rsid w:val="00C3646D"/>
    <w:rsid w:val="00C42B18"/>
    <w:rsid w:val="00C6230C"/>
    <w:rsid w:val="00CD3EE0"/>
    <w:rsid w:val="00CF0DFC"/>
    <w:rsid w:val="00CF5C39"/>
    <w:rsid w:val="00CF7F7A"/>
    <w:rsid w:val="00D376FC"/>
    <w:rsid w:val="00D43BEF"/>
    <w:rsid w:val="00D71E55"/>
    <w:rsid w:val="00D969E9"/>
    <w:rsid w:val="00E25DE5"/>
    <w:rsid w:val="00E45DEE"/>
    <w:rsid w:val="00E90389"/>
    <w:rsid w:val="00EB3783"/>
    <w:rsid w:val="00EC5BF2"/>
    <w:rsid w:val="00EE2FA2"/>
    <w:rsid w:val="00F06C5E"/>
    <w:rsid w:val="00F27CB2"/>
    <w:rsid w:val="00F42DC3"/>
    <w:rsid w:val="00F778E7"/>
    <w:rsid w:val="00F800C9"/>
    <w:rsid w:val="00FA7DD7"/>
    <w:rsid w:val="00FC75D2"/>
    <w:rsid w:val="00FE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21809D"/>
  <w15:chartTrackingRefBased/>
  <w15:docId w15:val="{D7170436-E2AE-4CDC-9D77-EF34310F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F7A"/>
    <w:rPr>
      <w:kern w:val="2"/>
      <w14:ligatures w14:val="standardContextual"/>
    </w:rPr>
  </w:style>
  <w:style w:type="paragraph" w:styleId="Ttulo1">
    <w:name w:val="heading 1"/>
    <w:basedOn w:val="Normal"/>
    <w:next w:val="Normal"/>
    <w:link w:val="Ttulo1Carc"/>
    <w:autoRedefine/>
    <w:uiPriority w:val="9"/>
    <w:qFormat/>
    <w:rsid w:val="00C6230C"/>
    <w:pPr>
      <w:keepNext/>
      <w:keepLines/>
      <w:numPr>
        <w:numId w:val="6"/>
      </w:numPr>
      <w:suppressAutoHyphens/>
      <w:spacing w:before="360" w:after="360"/>
      <w:jc w:val="both"/>
      <w:outlineLvl w:val="0"/>
    </w:pPr>
    <w:rPr>
      <w:rFonts w:ascii="Calibri" w:eastAsiaTheme="majorEastAsia" w:hAnsi="Calibri" w:cstheme="majorBidi"/>
      <w:bCs/>
      <w:sz w:val="36"/>
      <w:szCs w:val="32"/>
      <w:u w:val="single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237B5B"/>
    <w:pPr>
      <w:keepNext/>
      <w:keepLines/>
      <w:suppressAutoHyphen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9A1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customStyle="1" w:styleId="n1">
    <w:name w:val="n1"/>
    <w:next w:val="tx1"/>
    <w:qFormat/>
    <w:rsid w:val="00701019"/>
    <w:pPr>
      <w:numPr>
        <w:numId w:val="5"/>
      </w:numPr>
      <w:pBdr>
        <w:bottom w:val="single" w:sz="12" w:space="1" w:color="4472C4" w:themeColor="accent1"/>
      </w:pBdr>
      <w:suppressAutoHyphens/>
      <w:spacing w:before="320" w:after="180" w:line="240" w:lineRule="auto"/>
    </w:pPr>
    <w:rPr>
      <w:rFonts w:ascii="Arial" w:eastAsia="Times New Roman" w:hAnsi="Arial" w:cs="Times New Roman"/>
      <w:b/>
      <w:bCs/>
      <w:noProof/>
      <w:color w:val="4472C4" w:themeColor="accent1"/>
      <w:sz w:val="28"/>
      <w:szCs w:val="48"/>
      <w:lang w:eastAsia="gl-ES"/>
    </w:rPr>
  </w:style>
  <w:style w:type="paragraph" w:customStyle="1" w:styleId="tx1">
    <w:name w:val="tx1"/>
    <w:link w:val="tx1Car1"/>
    <w:uiPriority w:val="99"/>
    <w:qFormat/>
    <w:rsid w:val="00924433"/>
    <w:pPr>
      <w:spacing w:before="120" w:after="60" w:line="240" w:lineRule="auto"/>
      <w:ind w:left="907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x1Car1">
    <w:name w:val="tx1 Car1"/>
    <w:link w:val="tx1"/>
    <w:uiPriority w:val="99"/>
    <w:locked/>
    <w:rsid w:val="00924433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n2">
    <w:name w:val="n2"/>
    <w:next w:val="tx1"/>
    <w:qFormat/>
    <w:rsid w:val="00337770"/>
    <w:pPr>
      <w:numPr>
        <w:numId w:val="8"/>
      </w:numPr>
      <w:tabs>
        <w:tab w:val="left" w:pos="907"/>
      </w:tabs>
      <w:spacing w:before="400" w:after="180" w:line="240" w:lineRule="auto"/>
    </w:pPr>
    <w:rPr>
      <w:rFonts w:ascii="Arial" w:eastAsia="Times New Roman" w:hAnsi="Arial" w:cs="Times New Roman"/>
      <w:b/>
      <w:bCs/>
      <w:color w:val="FFC000"/>
      <w:sz w:val="24"/>
      <w:szCs w:val="36"/>
      <w:lang w:eastAsia="gl-ES"/>
    </w:rPr>
  </w:style>
  <w:style w:type="paragraph" w:customStyle="1" w:styleId="n3">
    <w:name w:val="n3"/>
    <w:next w:val="tx1"/>
    <w:rsid w:val="00924433"/>
    <w:pPr>
      <w:keepNext/>
      <w:numPr>
        <w:ilvl w:val="2"/>
        <w:numId w:val="2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28"/>
      <w:szCs w:val="28"/>
      <w:lang w:eastAsia="es-ES"/>
    </w:rPr>
  </w:style>
  <w:style w:type="paragraph" w:customStyle="1" w:styleId="p1">
    <w:name w:val="p1"/>
    <w:link w:val="p1Car"/>
    <w:qFormat/>
    <w:rsid w:val="00337770"/>
    <w:pPr>
      <w:numPr>
        <w:numId w:val="1"/>
      </w:numPr>
      <w:spacing w:before="120" w:after="60" w:line="240" w:lineRule="auto"/>
      <w:jc w:val="both"/>
    </w:pPr>
    <w:rPr>
      <w:rFonts w:eastAsia="Times New Roman" w:cs="Times New Roman"/>
      <w:sz w:val="24"/>
      <w:szCs w:val="24"/>
      <w:lang w:eastAsia="gl-ES"/>
    </w:rPr>
  </w:style>
  <w:style w:type="character" w:customStyle="1" w:styleId="p1Car">
    <w:name w:val="p1 Car"/>
    <w:link w:val="p1"/>
    <w:locked/>
    <w:rsid w:val="00E25DE5"/>
    <w:rPr>
      <w:rFonts w:eastAsia="Times New Roman" w:cs="Times New Roman"/>
      <w:sz w:val="24"/>
      <w:szCs w:val="24"/>
      <w:lang w:eastAsia="gl-ES"/>
    </w:rPr>
  </w:style>
  <w:style w:type="paragraph" w:customStyle="1" w:styleId="n4">
    <w:name w:val="n4"/>
    <w:next w:val="tx1"/>
    <w:rsid w:val="00924433"/>
    <w:pPr>
      <w:keepNext/>
      <w:numPr>
        <w:ilvl w:val="3"/>
        <w:numId w:val="2"/>
      </w:numPr>
      <w:spacing w:before="400" w:after="120" w:line="240" w:lineRule="auto"/>
    </w:pPr>
    <w:rPr>
      <w:rFonts w:ascii="Arial" w:eastAsia="Times New Roman" w:hAnsi="Arial" w:cs="Arial"/>
      <w:b/>
      <w:bCs/>
      <w:color w:val="3342B5"/>
      <w:lang w:eastAsia="es-ES"/>
    </w:rPr>
  </w:style>
  <w:style w:type="paragraph" w:styleId="Cabeceira">
    <w:name w:val="header"/>
    <w:basedOn w:val="Normal"/>
    <w:link w:val="CabeceiraCarc"/>
    <w:uiPriority w:val="99"/>
    <w:unhideWhenUsed/>
    <w:rsid w:val="00454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ceiraCarc">
    <w:name w:val="Cabeceira Carác."/>
    <w:basedOn w:val="Tipodeletrapredefinidodopargrafo"/>
    <w:link w:val="Cabeceira"/>
    <w:uiPriority w:val="99"/>
    <w:rsid w:val="00454335"/>
  </w:style>
  <w:style w:type="paragraph" w:styleId="Pdepxina">
    <w:name w:val="footer"/>
    <w:basedOn w:val="Normal"/>
    <w:link w:val="PdepxinaCarc"/>
    <w:uiPriority w:val="99"/>
    <w:unhideWhenUsed/>
    <w:rsid w:val="00454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depxinaCarc">
    <w:name w:val="Pé de páxina Carác."/>
    <w:basedOn w:val="Tipodeletrapredefinidodopargrafo"/>
    <w:link w:val="Pdepxina"/>
    <w:uiPriority w:val="99"/>
    <w:rsid w:val="00454335"/>
  </w:style>
  <w:style w:type="table" w:styleId="Tboacongrade">
    <w:name w:val="Table Grid"/>
    <w:basedOn w:val="Tboanormal"/>
    <w:uiPriority w:val="39"/>
    <w:rsid w:val="00454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276D1E"/>
    <w:pPr>
      <w:numPr>
        <w:numId w:val="4"/>
      </w:numPr>
    </w:pPr>
  </w:style>
  <w:style w:type="character" w:customStyle="1" w:styleId="p1CarCar">
    <w:name w:val="p1 Car Car"/>
    <w:locked/>
    <w:rsid w:val="00245B60"/>
    <w:rPr>
      <w:sz w:val="24"/>
      <w:szCs w:val="24"/>
      <w:lang w:val="gl-ES" w:eastAsia="gl-ES"/>
    </w:rPr>
  </w:style>
  <w:style w:type="paragraph" w:customStyle="1" w:styleId="Default">
    <w:name w:val="Default"/>
    <w:qFormat/>
    <w:rsid w:val="005769CE"/>
    <w:pPr>
      <w:suppressAutoHyphens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Ttulo1Carc">
    <w:name w:val="Título 1 Carác."/>
    <w:basedOn w:val="Tipodeletrapredefinidodopargrafo"/>
    <w:link w:val="Ttulo1"/>
    <w:uiPriority w:val="9"/>
    <w:qFormat/>
    <w:rsid w:val="00C6230C"/>
    <w:rPr>
      <w:rFonts w:ascii="Calibri" w:eastAsiaTheme="majorEastAsia" w:hAnsi="Calibri" w:cstheme="majorBidi"/>
      <w:bCs/>
      <w:sz w:val="36"/>
      <w:szCs w:val="32"/>
      <w:u w:val="single"/>
      <w:lang w:val="es-ES"/>
    </w:rPr>
  </w:style>
  <w:style w:type="paragraph" w:customStyle="1" w:styleId="p2">
    <w:name w:val="p2"/>
    <w:link w:val="p2CarCar"/>
    <w:qFormat/>
    <w:rsid w:val="00600196"/>
    <w:pPr>
      <w:numPr>
        <w:numId w:val="7"/>
      </w:numPr>
      <w:spacing w:before="60" w:after="6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character" w:customStyle="1" w:styleId="p2CarCar">
    <w:name w:val="p2 Car Car"/>
    <w:link w:val="p2"/>
    <w:locked/>
    <w:rsid w:val="00600196"/>
    <w:rPr>
      <w:rFonts w:ascii="Times New Roman" w:eastAsia="Times New Roman" w:hAnsi="Times New Roman" w:cs="Times New Roman"/>
      <w:sz w:val="24"/>
      <w:szCs w:val="24"/>
      <w:lang w:eastAsia="gl-ES"/>
    </w:rPr>
  </w:style>
  <w:style w:type="paragraph" w:customStyle="1" w:styleId="parntesis">
    <w:name w:val="(paréntesis)"/>
    <w:basedOn w:val="Normal"/>
    <w:next w:val="tx1"/>
    <w:link w:val="parntesisCar"/>
    <w:qFormat/>
    <w:rsid w:val="00D376FC"/>
    <w:rPr>
      <w:color w:val="767171" w:themeColor="background2" w:themeShade="80"/>
    </w:rPr>
  </w:style>
  <w:style w:type="character" w:customStyle="1" w:styleId="parntesisCar">
    <w:name w:val="(paréntesis) Car"/>
    <w:link w:val="parntesis"/>
    <w:locked/>
    <w:rsid w:val="00D376FC"/>
    <w:rPr>
      <w:color w:val="767171" w:themeColor="background2" w:themeShade="80"/>
    </w:rPr>
  </w:style>
  <w:style w:type="paragraph" w:customStyle="1" w:styleId="sp1">
    <w:name w:val="sp1"/>
    <w:basedOn w:val="Normal"/>
    <w:uiPriority w:val="99"/>
    <w:rsid w:val="00600196"/>
    <w:pPr>
      <w:widowControl w:val="0"/>
      <w:tabs>
        <w:tab w:val="left" w:pos="851"/>
      </w:tabs>
      <w:autoSpaceDE w:val="0"/>
      <w:autoSpaceDN w:val="0"/>
      <w:adjustRightInd w:val="0"/>
      <w:spacing w:before="60" w:after="60" w:line="240" w:lineRule="auto"/>
      <w:ind w:left="1191" w:firstLine="284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p11">
    <w:name w:val="sp11"/>
    <w:basedOn w:val="sp1"/>
    <w:uiPriority w:val="99"/>
    <w:rsid w:val="00600196"/>
    <w:pPr>
      <w:ind w:firstLine="0"/>
    </w:pPr>
  </w:style>
  <w:style w:type="character" w:customStyle="1" w:styleId="Ttulo2Carc">
    <w:name w:val="Título 2 Carác."/>
    <w:basedOn w:val="Tipodeletrapredefinidodopargrafo"/>
    <w:link w:val="Ttulo2"/>
    <w:uiPriority w:val="9"/>
    <w:qFormat/>
    <w:rsid w:val="00237B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dondice">
    <w:name w:val="TOC Heading"/>
    <w:basedOn w:val="Ttulo1"/>
    <w:next w:val="Normal"/>
    <w:uiPriority w:val="39"/>
    <w:unhideWhenUsed/>
    <w:qFormat/>
    <w:rsid w:val="009A18A6"/>
    <w:pPr>
      <w:numPr>
        <w:numId w:val="0"/>
      </w:numPr>
      <w:suppressAutoHyphens w:val="0"/>
      <w:spacing w:before="240" w:after="0"/>
      <w:jc w:val="left"/>
      <w:outlineLvl w:val="9"/>
    </w:pPr>
    <w:rPr>
      <w:rFonts w:asciiTheme="majorHAnsi" w:hAnsiTheme="majorHAnsi"/>
      <w:bCs w:val="0"/>
      <w:color w:val="2F5496" w:themeColor="accent1" w:themeShade="BF"/>
      <w:sz w:val="32"/>
      <w:u w:val="none"/>
      <w:lang w:eastAsia="es-ES"/>
    </w:rPr>
  </w:style>
  <w:style w:type="paragraph" w:styleId="Tboadecontidos2">
    <w:name w:val="toc 2"/>
    <w:basedOn w:val="Normal"/>
    <w:next w:val="Normal"/>
    <w:autoRedefine/>
    <w:uiPriority w:val="39"/>
    <w:unhideWhenUsed/>
    <w:rsid w:val="009A18A6"/>
    <w:pPr>
      <w:spacing w:after="100"/>
      <w:ind w:left="220"/>
    </w:pPr>
    <w:rPr>
      <w:rFonts w:eastAsiaTheme="minorEastAsia" w:cs="Times New Roman"/>
      <w:lang w:eastAsia="es-ES"/>
    </w:rPr>
  </w:style>
  <w:style w:type="paragraph" w:styleId="Tboadecontidos1">
    <w:name w:val="toc 1"/>
    <w:basedOn w:val="Normal"/>
    <w:next w:val="Normal"/>
    <w:autoRedefine/>
    <w:uiPriority w:val="39"/>
    <w:unhideWhenUsed/>
    <w:rsid w:val="009A18A6"/>
    <w:pPr>
      <w:spacing w:after="100"/>
    </w:pPr>
    <w:rPr>
      <w:rFonts w:eastAsiaTheme="minorEastAsia" w:cs="Times New Roman"/>
      <w:lang w:eastAsia="es-ES"/>
    </w:rPr>
  </w:style>
  <w:style w:type="paragraph" w:styleId="Tboadecontidos3">
    <w:name w:val="toc 3"/>
    <w:basedOn w:val="Normal"/>
    <w:next w:val="Normal"/>
    <w:autoRedefine/>
    <w:uiPriority w:val="39"/>
    <w:unhideWhenUsed/>
    <w:rsid w:val="009A18A6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Ttulo3Carc">
    <w:name w:val="Título 3 Carác."/>
    <w:basedOn w:val="Tipodeletrapredefinidodopargrafo"/>
    <w:link w:val="Ttulo3"/>
    <w:uiPriority w:val="9"/>
    <w:semiHidden/>
    <w:rsid w:val="009A1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zn">
    <w:name w:val="Hyperlink"/>
    <w:basedOn w:val="Tipodeletrapredefinidodopargrafo"/>
    <w:uiPriority w:val="99"/>
    <w:unhideWhenUsed/>
    <w:rsid w:val="009A18A6"/>
    <w:rPr>
      <w:color w:val="0563C1" w:themeColor="hyperlink"/>
      <w:u w:val="single"/>
    </w:rPr>
  </w:style>
  <w:style w:type="numbering" w:customStyle="1" w:styleId="Estilo2">
    <w:name w:val="Estilo2"/>
    <w:uiPriority w:val="99"/>
    <w:rsid w:val="0082539E"/>
    <w:pPr>
      <w:numPr>
        <w:numId w:val="9"/>
      </w:numPr>
    </w:pPr>
  </w:style>
  <w:style w:type="paragraph" w:styleId="Pargrafodelista">
    <w:name w:val="List Paragraph"/>
    <w:basedOn w:val="Normal"/>
    <w:uiPriority w:val="34"/>
    <w:qFormat/>
    <w:rsid w:val="00AE08CB"/>
    <w:pPr>
      <w:ind w:left="720"/>
      <w:contextualSpacing/>
    </w:pPr>
  </w:style>
  <w:style w:type="character" w:styleId="Mencinnonresolta">
    <w:name w:val="Unresolved Mention"/>
    <w:basedOn w:val="Tipodeletrapredefinidodopargrafo"/>
    <w:uiPriority w:val="99"/>
    <w:semiHidden/>
    <w:unhideWhenUsed/>
    <w:rsid w:val="00082799"/>
    <w:rPr>
      <w:color w:val="605E5C"/>
      <w:shd w:val="clear" w:color="auto" w:fill="E1DFDD"/>
    </w:rPr>
  </w:style>
  <w:style w:type="character" w:styleId="Ligaznvisitada">
    <w:name w:val="FollowedHyperlink"/>
    <w:basedOn w:val="Tipodeletrapredefinidodopargrafo"/>
    <w:uiPriority w:val="99"/>
    <w:semiHidden/>
    <w:unhideWhenUsed/>
    <w:rsid w:val="006E4E14"/>
    <w:rPr>
      <w:color w:val="954F72" w:themeColor="followedHyperlink"/>
      <w:u w:val="single"/>
    </w:rPr>
  </w:style>
  <w:style w:type="character" w:styleId="Forte">
    <w:name w:val="Strong"/>
    <w:basedOn w:val="Tipodeletrapredefinidodopargrafo"/>
    <w:uiPriority w:val="22"/>
    <w:qFormat/>
    <w:rsid w:val="00CF7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7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erfil\Mis%20Documentos\Plantillas%20personalizadas%20de%20Office\Actualizar%20registro%20del%20punter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DEFD-4DE4-4B47-8C2D-B6D33327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Actualizar registro del puntero.dotx</Template>
  <TotalTime>504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ASO - Plantilla</vt:lpstr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 - Plantilla</dc:title>
  <dc:subject>Formato apuntes ASO</dc:subject>
  <dc:creator>Luis</dc:creator>
  <cp:keywords>Plantilla ASO</cp:keywords>
  <dc:description/>
  <cp:lastModifiedBy>Luis Canal</cp:lastModifiedBy>
  <cp:revision>13</cp:revision>
  <cp:lastPrinted>2022-09-05T21:21:00Z</cp:lastPrinted>
  <dcterms:created xsi:type="dcterms:W3CDTF">2023-10-12T10:17:00Z</dcterms:created>
  <dcterms:modified xsi:type="dcterms:W3CDTF">2023-10-12T18:38:00Z</dcterms:modified>
</cp:coreProperties>
</file>